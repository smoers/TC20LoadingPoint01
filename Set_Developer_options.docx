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4B" w:rsidRPr="00D1761C" w:rsidRDefault="00ED03C3" w:rsidP="00333C45">
      <w:pPr>
        <w:pStyle w:val="IntenseQuote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ZEBRA TC20 Android Active Developer Options</w:t>
      </w:r>
    </w:p>
    <w:p w:rsidR="00333C45" w:rsidRDefault="00333C45" w:rsidP="00D1761C">
      <w:pPr>
        <w:rPr>
          <w:rFonts w:asciiTheme="minorHAnsi" w:hAnsiTheme="minorHAnsi"/>
          <w:lang w:val="en-US"/>
        </w:rPr>
      </w:pPr>
    </w:p>
    <w:p w:rsidR="00ED03C3" w:rsidRDefault="003A7607" w:rsidP="00D1761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fr-BE" w:eastAsia="fr-BE"/>
        </w:rPr>
        <w:lastRenderedPageBreak/>
        <w:drawing>
          <wp:inline distT="0" distB="0" distL="0" distR="0" wp14:anchorId="7706F538" wp14:editId="60FA58A8">
            <wp:extent cx="2160000" cy="3600000"/>
            <wp:effectExtent l="0" t="0" r="0" b="0"/>
            <wp:docPr id="24" name="Picture 24" descr="W:\AndroidStudioProjects\TC20LoadingPoint01\Screenshots\Screenshot_20190405-095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:\AndroidStudioProjects\TC20LoadingPoint01\Screenshots\Screenshot_20190405-0957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CD3">
        <w:rPr>
          <w:rFonts w:asciiTheme="minorHAnsi" w:hAnsiTheme="minorHAnsi"/>
          <w:lang w:val="en-US"/>
        </w:rPr>
        <w:t xml:space="preserve">  </w:t>
      </w:r>
      <w:r>
        <w:rPr>
          <w:rFonts w:asciiTheme="minorHAnsi" w:hAnsiTheme="minorHAnsi"/>
          <w:noProof/>
          <w:lang w:val="fr-BE" w:eastAsia="fr-BE"/>
        </w:rPr>
        <w:drawing>
          <wp:inline distT="0" distB="0" distL="0" distR="0" wp14:anchorId="509053CB" wp14:editId="4BEB7593">
            <wp:extent cx="2160000" cy="3600000"/>
            <wp:effectExtent l="0" t="0" r="0" b="0"/>
            <wp:docPr id="25" name="Picture 25" descr="W:\AndroidStudioProjects\TC20LoadingPoint01\Screenshots\Screenshot_20190405-095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:\AndroidStudioProjects\TC20LoadingPoint01\Screenshots\Screenshot_20190405-0958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Theme="minorHAnsi" w:hAnsiTheme="minorHAnsi"/>
          <w:noProof/>
          <w:lang w:val="fr-BE" w:eastAsia="fr-BE"/>
        </w:rPr>
        <w:drawing>
          <wp:inline distT="0" distB="0" distL="0" distR="0">
            <wp:extent cx="2160000" cy="3600000"/>
            <wp:effectExtent l="0" t="0" r="0" b="0"/>
            <wp:docPr id="26" name="Picture 26" descr="W:\AndroidStudioProjects\TC20LoadingPoint01\Screenshots\Screenshot_20190405-095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:\AndroidStudioProjects\TC20LoadingPoint01\Screenshots\Screenshot_20190405-0958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lang w:val="fr-BE" w:eastAsia="fr-BE"/>
        </w:rPr>
        <w:drawing>
          <wp:inline distT="0" distB="0" distL="0" distR="0">
            <wp:extent cx="2160000" cy="3600000"/>
            <wp:effectExtent l="0" t="0" r="0" b="0"/>
            <wp:docPr id="27" name="Picture 27" descr="W:\AndroidStudioProjects\TC20LoadingPoint01\Screenshots\Screenshot_20190405-095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:\AndroidStudioProjects\TC20LoadingPoint01\Screenshots\Screenshot_20190405-0958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lang w:val="fr-BE" w:eastAsia="fr-BE"/>
        </w:rPr>
        <w:drawing>
          <wp:inline distT="0" distB="0" distL="0" distR="0">
            <wp:extent cx="2160000" cy="3600000"/>
            <wp:effectExtent l="0" t="0" r="0" b="0"/>
            <wp:docPr id="28" name="Picture 28" descr="W:\AndroidStudioProjects\TC20LoadingPoint01\Screenshots\Screenshot_20190405-095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:\AndroidStudioProjects\TC20LoadingPoint01\Screenshots\Screenshot_20190405-0959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lang w:val="fr-BE" w:eastAsia="fr-BE"/>
        </w:rPr>
        <w:lastRenderedPageBreak/>
        <w:drawing>
          <wp:inline distT="0" distB="0" distL="0" distR="0">
            <wp:extent cx="2160000" cy="3600000"/>
            <wp:effectExtent l="0" t="0" r="0" b="0"/>
            <wp:docPr id="29" name="Picture 29" descr="W:\AndroidStudioProjects\TC20LoadingPoint01\Screenshots\Screenshot_20190405-095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:\AndroidStudioProjects\TC20LoadingPoint01\Screenshots\Screenshot_20190405-0959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lang w:val="fr-BE" w:eastAsia="fr-BE"/>
        </w:rPr>
        <w:drawing>
          <wp:inline distT="0" distB="0" distL="0" distR="0">
            <wp:extent cx="2160000" cy="3600000"/>
            <wp:effectExtent l="0" t="0" r="0" b="0"/>
            <wp:docPr id="30" name="Picture 30" descr="W:\AndroidStudioProjects\TC20LoadingPoint01\Screenshots\Screenshot_20190405-095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:\AndroidStudioProjects\TC20LoadingPoint01\Screenshots\Screenshot_20190405-0959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3C3" w:rsidRDefault="00ED03C3" w:rsidP="00D1761C">
      <w:pPr>
        <w:rPr>
          <w:rFonts w:asciiTheme="minorHAnsi" w:hAnsiTheme="minorHAnsi"/>
          <w:lang w:val="en-US"/>
        </w:rPr>
      </w:pPr>
    </w:p>
    <w:p w:rsidR="00ED03C3" w:rsidRDefault="00ED03C3" w:rsidP="00D1761C">
      <w:pPr>
        <w:rPr>
          <w:rFonts w:asciiTheme="minorHAnsi" w:hAnsiTheme="minorHAnsi"/>
          <w:lang w:val="en-US"/>
        </w:rPr>
      </w:pPr>
    </w:p>
    <w:p w:rsidR="00ED03C3" w:rsidRDefault="00ED03C3" w:rsidP="00D1761C">
      <w:pPr>
        <w:rPr>
          <w:rFonts w:asciiTheme="minorHAnsi" w:hAnsiTheme="minorHAnsi"/>
          <w:lang w:val="en-US"/>
        </w:rPr>
      </w:pPr>
    </w:p>
    <w:p w:rsidR="00ED03C3" w:rsidRDefault="00ED03C3" w:rsidP="00D1761C">
      <w:pPr>
        <w:rPr>
          <w:rFonts w:asciiTheme="minorHAnsi" w:hAnsiTheme="minorHAnsi"/>
          <w:lang w:val="en-US"/>
        </w:rPr>
      </w:pPr>
    </w:p>
    <w:p w:rsidR="00ED03C3" w:rsidRPr="00D1761C" w:rsidRDefault="00ED03C3" w:rsidP="00D1761C">
      <w:pPr>
        <w:rPr>
          <w:rFonts w:asciiTheme="minorHAnsi" w:hAnsiTheme="minorHAnsi"/>
          <w:lang w:val="en-US"/>
        </w:rPr>
      </w:pPr>
    </w:p>
    <w:sectPr w:rsidR="00ED03C3" w:rsidRPr="00D1761C" w:rsidSect="00E54B60">
      <w:headerReference w:type="default" r:id="rId15"/>
      <w:footerReference w:type="default" r:id="rId16"/>
      <w:pgSz w:w="11906" w:h="16838"/>
      <w:pgMar w:top="1418" w:right="566" w:bottom="426" w:left="1134" w:header="340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84C" w:rsidRDefault="00E7684C">
      <w:r>
        <w:separator/>
      </w:r>
    </w:p>
  </w:endnote>
  <w:endnote w:type="continuationSeparator" w:id="0">
    <w:p w:rsidR="00E7684C" w:rsidRDefault="00E76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84C" w:rsidRPr="00C8118F" w:rsidRDefault="00C8118F" w:rsidP="00C8118F">
    <w:pPr>
      <w:pStyle w:val="Footer"/>
      <w:tabs>
        <w:tab w:val="left" w:pos="284"/>
      </w:tabs>
      <w:jc w:val="center"/>
      <w:rPr>
        <w:rFonts w:asciiTheme="minorHAnsi" w:hAnsiTheme="minorHAnsi"/>
        <w:i/>
        <w:color w:val="A6A6A6" w:themeColor="background1" w:themeShade="A6"/>
        <w:sz w:val="16"/>
        <w:szCs w:val="16"/>
        <w:lang w:val="fr-BE"/>
      </w:rPr>
    </w:pPr>
    <w:r w:rsidRPr="00C8118F">
      <w:rPr>
        <w:rFonts w:asciiTheme="minorHAnsi" w:hAnsiTheme="minorHAnsi"/>
        <w:i/>
        <w:color w:val="A6A6A6" w:themeColor="background1" w:themeShade="A6"/>
        <w:sz w:val="16"/>
        <w:szCs w:val="16"/>
        <w:lang w:val="fr-BE"/>
      </w:rPr>
      <w:t>Internal Document – Sabena Aerospace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84C" w:rsidRDefault="00E7684C">
      <w:r>
        <w:separator/>
      </w:r>
    </w:p>
  </w:footnote>
  <w:footnote w:type="continuationSeparator" w:id="0">
    <w:p w:rsidR="00E7684C" w:rsidRDefault="00E768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116"/>
      <w:gridCol w:w="5116"/>
    </w:tblGrid>
    <w:tr w:rsidR="00C8118F" w:rsidRPr="00A3508B" w:rsidTr="00F82BC5">
      <w:tc>
        <w:tcPr>
          <w:tcW w:w="5116" w:type="dxa"/>
        </w:tcPr>
        <w:p w:rsidR="00E7684C" w:rsidRPr="00E54B60" w:rsidRDefault="00E7684C" w:rsidP="00A3508B">
          <w:pPr>
            <w:pStyle w:val="Header"/>
            <w:rPr>
              <w:rFonts w:ascii="Arial" w:hAnsi="Arial"/>
              <w:sz w:val="16"/>
              <w:szCs w:val="16"/>
              <w:lang w:val="en-US"/>
            </w:rPr>
          </w:pPr>
          <w:r w:rsidRPr="00E54B60">
            <w:rPr>
              <w:rFonts w:ascii="Arial" w:hAnsi="Arial"/>
              <w:sz w:val="16"/>
              <w:szCs w:val="16"/>
              <w:lang w:val="en-US"/>
            </w:rPr>
            <w:t>Moers Serge</w:t>
          </w:r>
        </w:p>
        <w:p w:rsidR="00E7684C" w:rsidRPr="00E54B60" w:rsidRDefault="00E7684C" w:rsidP="00A3508B">
          <w:pPr>
            <w:pStyle w:val="Header"/>
            <w:rPr>
              <w:rFonts w:ascii="Arial" w:hAnsi="Arial"/>
              <w:sz w:val="16"/>
              <w:szCs w:val="16"/>
              <w:lang w:val="en-US"/>
            </w:rPr>
          </w:pPr>
          <w:r w:rsidRPr="00E54B60">
            <w:rPr>
              <w:rFonts w:ascii="Arial" w:hAnsi="Arial"/>
              <w:sz w:val="16"/>
              <w:szCs w:val="16"/>
              <w:lang w:val="en-US"/>
            </w:rPr>
            <w:t xml:space="preserve">Date : </w:t>
          </w:r>
          <w:r>
            <w:rPr>
              <w:rFonts w:ascii="Arial" w:hAnsi="Arial"/>
              <w:sz w:val="16"/>
              <w:szCs w:val="16"/>
            </w:rPr>
            <w:fldChar w:fldCharType="begin"/>
          </w:r>
          <w:r>
            <w:rPr>
              <w:rFonts w:ascii="Arial" w:hAnsi="Arial"/>
              <w:sz w:val="16"/>
              <w:szCs w:val="16"/>
              <w:lang w:val="en-US"/>
            </w:rPr>
            <w:instrText xml:space="preserve"> DATE \@ "dddd, MMMM dd, yyyy" </w:instrText>
          </w:r>
          <w:r>
            <w:rPr>
              <w:rFonts w:ascii="Arial" w:hAnsi="Arial"/>
              <w:sz w:val="16"/>
              <w:szCs w:val="16"/>
            </w:rPr>
            <w:fldChar w:fldCharType="separate"/>
          </w:r>
          <w:r w:rsidR="00983288">
            <w:rPr>
              <w:rFonts w:ascii="Arial" w:hAnsi="Arial"/>
              <w:noProof/>
              <w:sz w:val="16"/>
              <w:szCs w:val="16"/>
              <w:lang w:val="en-US"/>
            </w:rPr>
            <w:t>Thursday, April 11, 2019</w:t>
          </w:r>
          <w:r>
            <w:rPr>
              <w:rFonts w:ascii="Arial" w:hAnsi="Arial"/>
              <w:sz w:val="16"/>
              <w:szCs w:val="16"/>
            </w:rPr>
            <w:fldChar w:fldCharType="end"/>
          </w:r>
        </w:p>
        <w:p w:rsidR="00E7684C" w:rsidRPr="00A3508B" w:rsidRDefault="00E7684C" w:rsidP="00A3508B">
          <w:pPr>
            <w:pStyle w:val="Header"/>
            <w:rPr>
              <w:rFonts w:ascii="Arial" w:hAnsi="Arial"/>
              <w:sz w:val="16"/>
              <w:szCs w:val="16"/>
            </w:rPr>
          </w:pPr>
          <w:r w:rsidRPr="00A3508B">
            <w:rPr>
              <w:rFonts w:ascii="Arial" w:hAnsi="Arial"/>
              <w:sz w:val="16"/>
              <w:szCs w:val="16"/>
            </w:rPr>
            <w:t xml:space="preserve">Page : </w:t>
          </w:r>
          <w:r w:rsidRPr="00A3508B">
            <w:rPr>
              <w:rFonts w:ascii="Arial" w:hAnsi="Arial"/>
              <w:sz w:val="16"/>
              <w:szCs w:val="16"/>
            </w:rPr>
            <w:fldChar w:fldCharType="begin"/>
          </w:r>
          <w:r w:rsidRPr="00A3508B">
            <w:rPr>
              <w:rFonts w:ascii="Arial" w:hAnsi="Arial"/>
              <w:sz w:val="16"/>
              <w:szCs w:val="16"/>
            </w:rPr>
            <w:instrText xml:space="preserve"> PAGE   \* MERGEFORMAT </w:instrText>
          </w:r>
          <w:r w:rsidRPr="00A3508B">
            <w:rPr>
              <w:rFonts w:ascii="Arial" w:hAnsi="Arial"/>
              <w:sz w:val="16"/>
              <w:szCs w:val="16"/>
            </w:rPr>
            <w:fldChar w:fldCharType="separate"/>
          </w:r>
          <w:r w:rsidR="00575DA6">
            <w:rPr>
              <w:rFonts w:ascii="Arial" w:hAnsi="Arial"/>
              <w:noProof/>
              <w:sz w:val="16"/>
              <w:szCs w:val="16"/>
            </w:rPr>
            <w:t>3</w:t>
          </w:r>
          <w:r w:rsidRPr="00A3508B">
            <w:rPr>
              <w:rFonts w:ascii="Arial" w:hAnsi="Arial"/>
              <w:sz w:val="16"/>
              <w:szCs w:val="16"/>
            </w:rPr>
            <w:fldChar w:fldCharType="end"/>
          </w:r>
        </w:p>
      </w:tc>
      <w:tc>
        <w:tcPr>
          <w:tcW w:w="5116" w:type="dxa"/>
        </w:tcPr>
        <w:p w:rsidR="00E7684C" w:rsidRPr="00C8118F" w:rsidRDefault="00C8118F" w:rsidP="00C8118F">
          <w:pPr>
            <w:tabs>
              <w:tab w:val="left" w:pos="3267"/>
            </w:tabs>
          </w:pPr>
          <w:r>
            <w:tab/>
          </w:r>
          <w:r>
            <w:rPr>
              <w:noProof/>
              <w:lang w:val="fr-BE" w:eastAsia="fr-BE"/>
            </w:rPr>
            <w:drawing>
              <wp:inline distT="0" distB="0" distL="0" distR="0">
                <wp:extent cx="967390" cy="5486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ABENA_CMYK_LowRe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6897" cy="582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7684C" w:rsidRPr="00A3508B" w:rsidRDefault="00E7684C" w:rsidP="00F82BC5">
    <w:pPr>
      <w:pStyle w:val="Header"/>
      <w:jc w:val="right"/>
      <w:rPr>
        <w:rFonts w:ascii="Arial" w:hAnsi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3708B"/>
    <w:multiLevelType w:val="hybridMultilevel"/>
    <w:tmpl w:val="CD082F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C293F"/>
    <w:multiLevelType w:val="hybridMultilevel"/>
    <w:tmpl w:val="180E312E"/>
    <w:lvl w:ilvl="0" w:tplc="080C000F">
      <w:start w:val="1"/>
      <w:numFmt w:val="decimal"/>
      <w:lvlText w:val="%1."/>
      <w:lvlJc w:val="left"/>
      <w:pPr>
        <w:ind w:left="786" w:hanging="360"/>
      </w:pPr>
    </w:lvl>
    <w:lvl w:ilvl="1" w:tplc="080C0019" w:tentative="1">
      <w:start w:val="1"/>
      <w:numFmt w:val="lowerLetter"/>
      <w:lvlText w:val="%2."/>
      <w:lvlJc w:val="left"/>
      <w:pPr>
        <w:ind w:left="1506" w:hanging="360"/>
      </w:pPr>
    </w:lvl>
    <w:lvl w:ilvl="2" w:tplc="080C001B" w:tentative="1">
      <w:start w:val="1"/>
      <w:numFmt w:val="lowerRoman"/>
      <w:lvlText w:val="%3."/>
      <w:lvlJc w:val="right"/>
      <w:pPr>
        <w:ind w:left="2226" w:hanging="180"/>
      </w:pPr>
    </w:lvl>
    <w:lvl w:ilvl="3" w:tplc="080C000F" w:tentative="1">
      <w:start w:val="1"/>
      <w:numFmt w:val="decimal"/>
      <w:lvlText w:val="%4."/>
      <w:lvlJc w:val="left"/>
      <w:pPr>
        <w:ind w:left="2946" w:hanging="360"/>
      </w:pPr>
    </w:lvl>
    <w:lvl w:ilvl="4" w:tplc="080C0019" w:tentative="1">
      <w:start w:val="1"/>
      <w:numFmt w:val="lowerLetter"/>
      <w:lvlText w:val="%5."/>
      <w:lvlJc w:val="left"/>
      <w:pPr>
        <w:ind w:left="3666" w:hanging="360"/>
      </w:pPr>
    </w:lvl>
    <w:lvl w:ilvl="5" w:tplc="080C001B" w:tentative="1">
      <w:start w:val="1"/>
      <w:numFmt w:val="lowerRoman"/>
      <w:lvlText w:val="%6."/>
      <w:lvlJc w:val="right"/>
      <w:pPr>
        <w:ind w:left="4386" w:hanging="180"/>
      </w:pPr>
    </w:lvl>
    <w:lvl w:ilvl="6" w:tplc="080C000F" w:tentative="1">
      <w:start w:val="1"/>
      <w:numFmt w:val="decimal"/>
      <w:lvlText w:val="%7."/>
      <w:lvlJc w:val="left"/>
      <w:pPr>
        <w:ind w:left="5106" w:hanging="360"/>
      </w:pPr>
    </w:lvl>
    <w:lvl w:ilvl="7" w:tplc="080C0019" w:tentative="1">
      <w:start w:val="1"/>
      <w:numFmt w:val="lowerLetter"/>
      <w:lvlText w:val="%8."/>
      <w:lvlJc w:val="left"/>
      <w:pPr>
        <w:ind w:left="5826" w:hanging="360"/>
      </w:pPr>
    </w:lvl>
    <w:lvl w:ilvl="8" w:tplc="08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3073255"/>
    <w:multiLevelType w:val="hybridMultilevel"/>
    <w:tmpl w:val="398C3E1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2179C"/>
    <w:multiLevelType w:val="hybridMultilevel"/>
    <w:tmpl w:val="CD48BD5E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082C8D"/>
    <w:multiLevelType w:val="hybridMultilevel"/>
    <w:tmpl w:val="C8B8AF8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10639"/>
    <w:multiLevelType w:val="hybridMultilevel"/>
    <w:tmpl w:val="CFE4E3B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D45F6"/>
    <w:multiLevelType w:val="hybridMultilevel"/>
    <w:tmpl w:val="793A3B4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42646"/>
    <w:multiLevelType w:val="hybridMultilevel"/>
    <w:tmpl w:val="028E7DC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7C5493"/>
    <w:multiLevelType w:val="hybridMultilevel"/>
    <w:tmpl w:val="7B920B0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8769CC"/>
    <w:multiLevelType w:val="hybridMultilevel"/>
    <w:tmpl w:val="F3E4F4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F4A94"/>
    <w:multiLevelType w:val="hybridMultilevel"/>
    <w:tmpl w:val="B45CC028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71B6FA1"/>
    <w:multiLevelType w:val="hybridMultilevel"/>
    <w:tmpl w:val="937EE56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50004D"/>
    <w:multiLevelType w:val="hybridMultilevel"/>
    <w:tmpl w:val="724C4C9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F64B4"/>
    <w:multiLevelType w:val="hybridMultilevel"/>
    <w:tmpl w:val="B56A2CA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E270B9"/>
    <w:multiLevelType w:val="hybridMultilevel"/>
    <w:tmpl w:val="560676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3"/>
  </w:num>
  <w:num w:numId="5">
    <w:abstractNumId w:val="10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  <w:num w:numId="11">
    <w:abstractNumId w:val="11"/>
  </w:num>
  <w:num w:numId="12">
    <w:abstractNumId w:val="12"/>
  </w:num>
  <w:num w:numId="13">
    <w:abstractNumId w:val="14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ED"/>
    <w:rsid w:val="000031F0"/>
    <w:rsid w:val="00004455"/>
    <w:rsid w:val="0001324F"/>
    <w:rsid w:val="00015C73"/>
    <w:rsid w:val="00053ECB"/>
    <w:rsid w:val="00054378"/>
    <w:rsid w:val="00066ECB"/>
    <w:rsid w:val="00095118"/>
    <w:rsid w:val="000A7675"/>
    <w:rsid w:val="000E6B35"/>
    <w:rsid w:val="00130FF1"/>
    <w:rsid w:val="001357E8"/>
    <w:rsid w:val="00160A01"/>
    <w:rsid w:val="00176827"/>
    <w:rsid w:val="0020037B"/>
    <w:rsid w:val="002076F9"/>
    <w:rsid w:val="00226F7D"/>
    <w:rsid w:val="002A1A6D"/>
    <w:rsid w:val="002A33C8"/>
    <w:rsid w:val="002A441C"/>
    <w:rsid w:val="002C012A"/>
    <w:rsid w:val="002E206A"/>
    <w:rsid w:val="002F4BBA"/>
    <w:rsid w:val="00333C45"/>
    <w:rsid w:val="00396C61"/>
    <w:rsid w:val="003A7607"/>
    <w:rsid w:val="003B2524"/>
    <w:rsid w:val="003C1B65"/>
    <w:rsid w:val="003C44C8"/>
    <w:rsid w:val="003F2EF9"/>
    <w:rsid w:val="00402474"/>
    <w:rsid w:val="00446AFF"/>
    <w:rsid w:val="00457256"/>
    <w:rsid w:val="004715F2"/>
    <w:rsid w:val="00491FBF"/>
    <w:rsid w:val="004C4227"/>
    <w:rsid w:val="004E0900"/>
    <w:rsid w:val="004E15AA"/>
    <w:rsid w:val="00522B77"/>
    <w:rsid w:val="0055271A"/>
    <w:rsid w:val="00552B7B"/>
    <w:rsid w:val="00556D9E"/>
    <w:rsid w:val="00564D78"/>
    <w:rsid w:val="00570B79"/>
    <w:rsid w:val="00575DA6"/>
    <w:rsid w:val="005810E7"/>
    <w:rsid w:val="005C03E0"/>
    <w:rsid w:val="00634A86"/>
    <w:rsid w:val="006367C6"/>
    <w:rsid w:val="00637771"/>
    <w:rsid w:val="00650921"/>
    <w:rsid w:val="0068301E"/>
    <w:rsid w:val="00693BFD"/>
    <w:rsid w:val="006E49D5"/>
    <w:rsid w:val="007922CD"/>
    <w:rsid w:val="007A2ACB"/>
    <w:rsid w:val="007B6E11"/>
    <w:rsid w:val="007C0460"/>
    <w:rsid w:val="007C5D13"/>
    <w:rsid w:val="007E32E6"/>
    <w:rsid w:val="007E3EC2"/>
    <w:rsid w:val="00802519"/>
    <w:rsid w:val="00812FEE"/>
    <w:rsid w:val="0081759B"/>
    <w:rsid w:val="00826E94"/>
    <w:rsid w:val="00856CEC"/>
    <w:rsid w:val="0086315C"/>
    <w:rsid w:val="00895426"/>
    <w:rsid w:val="008A4C47"/>
    <w:rsid w:val="008F2308"/>
    <w:rsid w:val="00902C85"/>
    <w:rsid w:val="00914A36"/>
    <w:rsid w:val="00966BAA"/>
    <w:rsid w:val="0097335E"/>
    <w:rsid w:val="00983288"/>
    <w:rsid w:val="009879F7"/>
    <w:rsid w:val="009A2CB8"/>
    <w:rsid w:val="009A3372"/>
    <w:rsid w:val="009A6AED"/>
    <w:rsid w:val="009C2074"/>
    <w:rsid w:val="009E1BF0"/>
    <w:rsid w:val="009E2CBD"/>
    <w:rsid w:val="00A13B45"/>
    <w:rsid w:val="00A2199E"/>
    <w:rsid w:val="00A3508B"/>
    <w:rsid w:val="00A502E9"/>
    <w:rsid w:val="00A862F6"/>
    <w:rsid w:val="00AE16D1"/>
    <w:rsid w:val="00B16D5C"/>
    <w:rsid w:val="00B323E5"/>
    <w:rsid w:val="00B53B9B"/>
    <w:rsid w:val="00B66386"/>
    <w:rsid w:val="00BC4AE7"/>
    <w:rsid w:val="00BE3FC0"/>
    <w:rsid w:val="00BF3108"/>
    <w:rsid w:val="00C8118F"/>
    <w:rsid w:val="00C84D8D"/>
    <w:rsid w:val="00CC658B"/>
    <w:rsid w:val="00CE0EA4"/>
    <w:rsid w:val="00D1761C"/>
    <w:rsid w:val="00D23D4A"/>
    <w:rsid w:val="00D4058C"/>
    <w:rsid w:val="00D637C7"/>
    <w:rsid w:val="00D823DA"/>
    <w:rsid w:val="00D903C9"/>
    <w:rsid w:val="00D9708E"/>
    <w:rsid w:val="00DC2BFA"/>
    <w:rsid w:val="00DD4D4B"/>
    <w:rsid w:val="00DE343F"/>
    <w:rsid w:val="00E23FA3"/>
    <w:rsid w:val="00E50C3A"/>
    <w:rsid w:val="00E54B60"/>
    <w:rsid w:val="00E7684C"/>
    <w:rsid w:val="00E96E13"/>
    <w:rsid w:val="00EA1CD3"/>
    <w:rsid w:val="00ED03C3"/>
    <w:rsid w:val="00ED6677"/>
    <w:rsid w:val="00EE7AA3"/>
    <w:rsid w:val="00EF1296"/>
    <w:rsid w:val="00EF3612"/>
    <w:rsid w:val="00F1504B"/>
    <w:rsid w:val="00F2598B"/>
    <w:rsid w:val="00F4565D"/>
    <w:rsid w:val="00F7524B"/>
    <w:rsid w:val="00F75705"/>
    <w:rsid w:val="00F82BC5"/>
    <w:rsid w:val="00FC03BD"/>
    <w:rsid w:val="00FD13C5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,"/>
  <w:listSeparator w:val=";"/>
  <w15:docId w15:val="{548454F0-08A8-4E44-9F8F-A7FC214B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BF0"/>
    <w:rPr>
      <w:rFonts w:ascii="Times" w:hAnsi="Times"/>
      <w:sz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E1BF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E1BF0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semiHidden/>
    <w:rsid w:val="009E1BF0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9E1BF0"/>
    <w:rPr>
      <w:color w:val="800080"/>
      <w:u w:val="single"/>
    </w:rPr>
  </w:style>
  <w:style w:type="table" w:styleId="TableGrid">
    <w:name w:val="Table Grid"/>
    <w:basedOn w:val="TableNormal"/>
    <w:uiPriority w:val="59"/>
    <w:rsid w:val="00A350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C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C61"/>
    <w:rPr>
      <w:rFonts w:ascii="Tahoma" w:hAnsi="Tahoma" w:cs="Tahoma"/>
      <w:sz w:val="16"/>
      <w:szCs w:val="16"/>
      <w:lang w:val="fr-FR" w:eastAsia="fr-FR"/>
    </w:rPr>
  </w:style>
  <w:style w:type="table" w:styleId="MediumGrid1-Accent1">
    <w:name w:val="Medium Grid 1 Accent 1"/>
    <w:basedOn w:val="TableNormal"/>
    <w:uiPriority w:val="67"/>
    <w:rsid w:val="00AE16D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ghtGrid-Accent6">
    <w:name w:val="Light Grid Accent 6"/>
    <w:basedOn w:val="TableNormal"/>
    <w:uiPriority w:val="62"/>
    <w:rsid w:val="00AE16D1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ListParagraph">
    <w:name w:val="List Paragraph"/>
    <w:basedOn w:val="Normal"/>
    <w:uiPriority w:val="34"/>
    <w:qFormat/>
    <w:rsid w:val="00D23D4A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E23FA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EF12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F12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EF129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24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24B"/>
    <w:rPr>
      <w:rFonts w:ascii="Times" w:hAnsi="Times"/>
      <w:i/>
      <w:iCs/>
      <w:color w:val="4F81BD" w:themeColor="accent1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49974\Local%20Settings\Temporary%20Internet%20Files\Content.IE5\KQ9C4EG9\Note-_SabenaTech-BRU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BD019-5BFA-49FF-B5F1-E6A8B8F1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Note-_SabenaTech-BRU[1].dot</Template>
  <TotalTime>1</TotalTime>
  <Pages>3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</CharactersWithSpaces>
  <SharedDoc>false</SharedDoc>
  <HLinks>
    <vt:vector size="6" baseType="variant">
      <vt:variant>
        <vt:i4>8323161</vt:i4>
      </vt:variant>
      <vt:variant>
        <vt:i4>0</vt:i4>
      </vt:variant>
      <vt:variant>
        <vt:i4>0</vt:i4>
      </vt:variant>
      <vt:variant>
        <vt:i4>5</vt:i4>
      </vt:variant>
      <vt:variant>
        <vt:lpwstr>\\172.30.40.51\PRD05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Jiriki</dc:creator>
  <cp:keywords/>
  <dc:description/>
  <cp:lastModifiedBy>MOERS, Serge</cp:lastModifiedBy>
  <cp:revision>2</cp:revision>
  <cp:lastPrinted>2008-03-28T13:21:00Z</cp:lastPrinted>
  <dcterms:created xsi:type="dcterms:W3CDTF">2019-04-11T14:27:00Z</dcterms:created>
  <dcterms:modified xsi:type="dcterms:W3CDTF">2019-04-11T14:27:00Z</dcterms:modified>
</cp:coreProperties>
</file>